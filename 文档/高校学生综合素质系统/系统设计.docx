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F5B" w:rsidRDefault="00252A8A">
      <w:pPr>
        <w:rPr>
          <w:b/>
          <w:bCs/>
        </w:rPr>
      </w:pPr>
      <w:r>
        <w:rPr>
          <w:rFonts w:hint="eastAsia"/>
          <w:b/>
          <w:bCs/>
        </w:rPr>
        <w:t>系统角色：</w:t>
      </w:r>
    </w:p>
    <w:p w:rsidR="009F2F5B" w:rsidRDefault="00252A8A">
      <w:pPr>
        <w:numPr>
          <w:ilvl w:val="0"/>
          <w:numId w:val="1"/>
        </w:numPr>
      </w:pPr>
      <w:r>
        <w:rPr>
          <w:rFonts w:hint="eastAsia"/>
        </w:rPr>
        <w:t>学生</w:t>
      </w:r>
      <w:bookmarkStart w:id="0" w:name="_GoBack"/>
      <w:bookmarkEnd w:id="0"/>
    </w:p>
    <w:p w:rsidR="009F2F5B" w:rsidRDefault="00252A8A">
      <w:pPr>
        <w:numPr>
          <w:ilvl w:val="0"/>
          <w:numId w:val="1"/>
        </w:numPr>
      </w:pPr>
      <w:r>
        <w:rPr>
          <w:rFonts w:hint="eastAsia"/>
        </w:rPr>
        <w:t>教师</w:t>
      </w:r>
    </w:p>
    <w:p w:rsidR="009F2F5B" w:rsidRDefault="00252A8A">
      <w:pPr>
        <w:numPr>
          <w:ilvl w:val="0"/>
          <w:numId w:val="1"/>
        </w:numPr>
      </w:pPr>
      <w:r>
        <w:rPr>
          <w:rFonts w:hint="eastAsia"/>
        </w:rPr>
        <w:t>管理员</w:t>
      </w:r>
    </w:p>
    <w:p w:rsidR="009F2F5B" w:rsidRDefault="009F2F5B"/>
    <w:p w:rsidR="009F2F5B" w:rsidRDefault="00252A8A">
      <w:pPr>
        <w:rPr>
          <w:b/>
          <w:bCs/>
        </w:rPr>
      </w:pPr>
      <w:r>
        <w:rPr>
          <w:rFonts w:hint="eastAsia"/>
          <w:b/>
          <w:bCs/>
        </w:rPr>
        <w:t>系统功能：</w:t>
      </w:r>
    </w:p>
    <w:p w:rsidR="009F2F5B" w:rsidRDefault="009F2F5B"/>
    <w:p w:rsidR="009F2F5B" w:rsidRDefault="00252A8A">
      <w:pPr>
        <w:numPr>
          <w:ilvl w:val="0"/>
          <w:numId w:val="2"/>
        </w:numPr>
      </w:pPr>
      <w:r>
        <w:rPr>
          <w:rFonts w:hint="eastAsia"/>
        </w:rPr>
        <w:t>学生：</w:t>
      </w:r>
    </w:p>
    <w:p w:rsidR="009F2F5B" w:rsidRDefault="00252A8A">
      <w:pPr>
        <w:ind w:firstLine="420"/>
      </w:pPr>
      <w:r>
        <w:rPr>
          <w:rFonts w:hint="eastAsia"/>
        </w:rPr>
        <w:t>登录</w:t>
      </w:r>
    </w:p>
    <w:p w:rsidR="009F2F5B" w:rsidRDefault="00252A8A">
      <w:pPr>
        <w:ind w:firstLine="420"/>
      </w:pPr>
      <w:r>
        <w:rPr>
          <w:rFonts w:hint="eastAsia"/>
        </w:rPr>
        <w:t>注册</w:t>
      </w:r>
    </w:p>
    <w:p w:rsidR="009F2F5B" w:rsidRDefault="00252A8A">
      <w:pPr>
        <w:ind w:firstLine="420"/>
      </w:pPr>
      <w:r>
        <w:rPr>
          <w:rFonts w:hint="eastAsia"/>
        </w:rPr>
        <w:t>修改个人信息</w:t>
      </w:r>
    </w:p>
    <w:p w:rsidR="009F2F5B" w:rsidRDefault="00252A8A">
      <w:pPr>
        <w:ind w:firstLine="420"/>
      </w:pPr>
      <w:r>
        <w:rPr>
          <w:rFonts w:hint="eastAsia"/>
        </w:rPr>
        <w:t>查询个人综合素质评分</w:t>
      </w:r>
    </w:p>
    <w:p w:rsidR="009F2F5B" w:rsidRDefault="00252A8A">
      <w:pPr>
        <w:ind w:firstLine="420"/>
      </w:pPr>
      <w:r>
        <w:rPr>
          <w:rFonts w:hint="eastAsia"/>
        </w:rPr>
        <w:t>查询个人证书录入</w:t>
      </w:r>
    </w:p>
    <w:p w:rsidR="009F2F5B" w:rsidRDefault="00252A8A">
      <w:pPr>
        <w:ind w:firstLine="420"/>
      </w:pPr>
      <w:r>
        <w:rPr>
          <w:rFonts w:hint="eastAsia"/>
        </w:rPr>
        <w:t>参与活动情况</w:t>
      </w:r>
    </w:p>
    <w:p w:rsidR="009F2F5B" w:rsidRDefault="00252A8A">
      <w:pPr>
        <w:ind w:firstLine="420"/>
      </w:pPr>
      <w:r>
        <w:rPr>
          <w:rFonts w:hint="eastAsia"/>
        </w:rPr>
        <w:t>德育考核分</w:t>
      </w:r>
    </w:p>
    <w:p w:rsidR="009F2F5B" w:rsidRDefault="00252A8A">
      <w:pPr>
        <w:ind w:firstLine="420"/>
      </w:pPr>
      <w:r>
        <w:rPr>
          <w:rFonts w:hint="eastAsia"/>
        </w:rPr>
        <w:t>选修课程（选秀或者不选修）</w:t>
      </w:r>
    </w:p>
    <w:p w:rsidR="009F2F5B" w:rsidRDefault="00252A8A">
      <w:pPr>
        <w:ind w:firstLine="420"/>
      </w:pPr>
      <w:r>
        <w:rPr>
          <w:rFonts w:hint="eastAsia"/>
        </w:rPr>
        <w:t>查询必修课程情况</w:t>
      </w:r>
    </w:p>
    <w:p w:rsidR="009F2F5B" w:rsidRDefault="00252A8A">
      <w:pPr>
        <w:ind w:firstLine="420"/>
      </w:pPr>
      <w:r>
        <w:rPr>
          <w:rFonts w:hint="eastAsia"/>
        </w:rPr>
        <w:t>查询课程成绩</w:t>
      </w:r>
    </w:p>
    <w:p w:rsidR="009F2F5B" w:rsidRDefault="00252A8A">
      <w:pPr>
        <w:numPr>
          <w:ilvl w:val="0"/>
          <w:numId w:val="2"/>
        </w:numPr>
      </w:pPr>
      <w:r>
        <w:rPr>
          <w:rFonts w:hint="eastAsia"/>
        </w:rPr>
        <w:t>教师：</w:t>
      </w:r>
    </w:p>
    <w:p w:rsidR="009F2F5B" w:rsidRDefault="00252A8A">
      <w:pPr>
        <w:ind w:firstLine="420"/>
      </w:pPr>
      <w:r>
        <w:rPr>
          <w:rFonts w:hint="eastAsia"/>
        </w:rPr>
        <w:t>登录</w:t>
      </w:r>
    </w:p>
    <w:p w:rsidR="009F2F5B" w:rsidRDefault="00252A8A">
      <w:pPr>
        <w:ind w:firstLine="420"/>
      </w:pPr>
      <w:r>
        <w:rPr>
          <w:rFonts w:hint="eastAsia"/>
        </w:rPr>
        <w:t>操作学生成绩</w:t>
      </w:r>
    </w:p>
    <w:p w:rsidR="009F2F5B" w:rsidRDefault="00252A8A">
      <w:pPr>
        <w:ind w:firstLine="420"/>
      </w:pPr>
      <w:r>
        <w:rPr>
          <w:rFonts w:hint="eastAsia"/>
        </w:rPr>
        <w:t>操作个人信息</w:t>
      </w:r>
    </w:p>
    <w:p w:rsidR="009F2F5B" w:rsidRDefault="00252A8A">
      <w:pPr>
        <w:ind w:firstLine="420"/>
      </w:pPr>
      <w:r>
        <w:rPr>
          <w:rFonts w:hint="eastAsia"/>
        </w:rPr>
        <w:t>查询教师负责课程情况</w:t>
      </w:r>
    </w:p>
    <w:p w:rsidR="009F2F5B" w:rsidRDefault="00252A8A">
      <w:pPr>
        <w:ind w:firstLine="420"/>
      </w:pPr>
      <w:r>
        <w:rPr>
          <w:rFonts w:hint="eastAsia"/>
        </w:rPr>
        <w:t>查询学生综合素质情况</w:t>
      </w:r>
    </w:p>
    <w:p w:rsidR="009F2F5B" w:rsidRDefault="00252A8A">
      <w:pPr>
        <w:numPr>
          <w:ilvl w:val="0"/>
          <w:numId w:val="2"/>
        </w:numPr>
      </w:pPr>
      <w:r>
        <w:rPr>
          <w:rFonts w:hint="eastAsia"/>
        </w:rPr>
        <w:t>管理员：</w:t>
      </w:r>
    </w:p>
    <w:p w:rsidR="009F2F5B" w:rsidRDefault="00252A8A">
      <w:pPr>
        <w:ind w:firstLine="420"/>
      </w:pPr>
      <w:r>
        <w:rPr>
          <w:rFonts w:hint="eastAsia"/>
        </w:rPr>
        <w:t>登录</w:t>
      </w:r>
    </w:p>
    <w:p w:rsidR="009F2F5B" w:rsidRDefault="00252A8A">
      <w:pPr>
        <w:ind w:firstLine="420"/>
      </w:pPr>
      <w:r>
        <w:rPr>
          <w:rFonts w:hint="eastAsia"/>
        </w:rPr>
        <w:t>发布学生活动</w:t>
      </w:r>
    </w:p>
    <w:p w:rsidR="009F2F5B" w:rsidRDefault="00252A8A">
      <w:pPr>
        <w:ind w:firstLine="420"/>
      </w:pPr>
      <w:r>
        <w:rPr>
          <w:rFonts w:hint="eastAsia"/>
        </w:rPr>
        <w:t>管理证书类型</w:t>
      </w:r>
    </w:p>
    <w:p w:rsidR="009F2F5B" w:rsidRDefault="00252A8A">
      <w:pPr>
        <w:ind w:firstLine="420"/>
      </w:pPr>
      <w:r>
        <w:rPr>
          <w:rFonts w:hint="eastAsia"/>
        </w:rPr>
        <w:t>管理德育考核项</w:t>
      </w:r>
    </w:p>
    <w:p w:rsidR="009F2F5B" w:rsidRDefault="00252A8A">
      <w:pPr>
        <w:ind w:firstLine="420"/>
      </w:pPr>
      <w:r>
        <w:rPr>
          <w:rFonts w:hint="eastAsia"/>
        </w:rPr>
        <w:t>管理班级</w:t>
      </w:r>
    </w:p>
    <w:p w:rsidR="009F2F5B" w:rsidRDefault="00252A8A">
      <w:pPr>
        <w:ind w:firstLine="420"/>
      </w:pPr>
      <w:r>
        <w:rPr>
          <w:rFonts w:hint="eastAsia"/>
        </w:rPr>
        <w:t>管理学校</w:t>
      </w:r>
    </w:p>
    <w:p w:rsidR="009F2F5B" w:rsidRDefault="00252A8A">
      <w:pPr>
        <w:ind w:firstLine="420"/>
      </w:pPr>
      <w:r>
        <w:rPr>
          <w:rFonts w:hint="eastAsia"/>
        </w:rPr>
        <w:t>管理教师信息（增删改查）</w:t>
      </w:r>
    </w:p>
    <w:p w:rsidR="009F2F5B" w:rsidRDefault="00252A8A">
      <w:pPr>
        <w:ind w:firstLine="420"/>
      </w:pPr>
      <w:r>
        <w:rPr>
          <w:rFonts w:hint="eastAsia"/>
        </w:rPr>
        <w:t>统计学生成绩</w:t>
      </w:r>
    </w:p>
    <w:p w:rsidR="009F2F5B" w:rsidRDefault="00252A8A">
      <w:pPr>
        <w:ind w:firstLine="420"/>
      </w:pPr>
      <w:r>
        <w:rPr>
          <w:rFonts w:hint="eastAsia"/>
        </w:rPr>
        <w:t>管理学生信息</w:t>
      </w:r>
    </w:p>
    <w:p w:rsidR="009F2F5B" w:rsidRDefault="00252A8A">
      <w:pPr>
        <w:ind w:firstLine="420"/>
      </w:pPr>
      <w:r>
        <w:rPr>
          <w:rFonts w:hint="eastAsia"/>
        </w:rPr>
        <w:t>管理学生参与的活动</w:t>
      </w:r>
    </w:p>
    <w:p w:rsidR="009F2F5B" w:rsidRDefault="00252A8A">
      <w:pPr>
        <w:ind w:firstLine="420"/>
      </w:pPr>
      <w:r>
        <w:rPr>
          <w:rFonts w:hint="eastAsia"/>
        </w:rPr>
        <w:t>管理学生德育考核项（增删改查）</w:t>
      </w:r>
    </w:p>
    <w:p w:rsidR="009F2F5B" w:rsidRDefault="00252A8A">
      <w:pPr>
        <w:ind w:firstLine="420"/>
      </w:pPr>
      <w:r>
        <w:rPr>
          <w:rFonts w:hint="eastAsia"/>
        </w:rPr>
        <w:t>统计各班级学生平均分</w:t>
      </w:r>
    </w:p>
    <w:p w:rsidR="009F2F5B" w:rsidRDefault="00252A8A">
      <w:pPr>
        <w:ind w:firstLine="420"/>
      </w:pPr>
      <w:r>
        <w:rPr>
          <w:rFonts w:hint="eastAsia"/>
        </w:rPr>
        <w:t>统计各学生综合素质评分</w:t>
      </w:r>
    </w:p>
    <w:p w:rsidR="009F2F5B" w:rsidRDefault="00252A8A">
      <w:pPr>
        <w:ind w:firstLine="420"/>
      </w:pPr>
      <w:r>
        <w:rPr>
          <w:rFonts w:hint="eastAsia"/>
        </w:rPr>
        <w:t>查询学生全部信息</w:t>
      </w:r>
    </w:p>
    <w:p w:rsidR="009F2F5B" w:rsidRDefault="00252A8A">
      <w:pPr>
        <w:ind w:firstLine="420"/>
      </w:pPr>
      <w:r>
        <w:rPr>
          <w:rFonts w:hint="eastAsia"/>
        </w:rPr>
        <w:t>维护系统数据</w:t>
      </w:r>
    </w:p>
    <w:p w:rsidR="009F2F5B" w:rsidRDefault="00252A8A">
      <w:pPr>
        <w:ind w:firstLine="420"/>
      </w:pPr>
      <w:r>
        <w:rPr>
          <w:rFonts w:hint="eastAsia"/>
        </w:rPr>
        <w:t>打印成绩</w:t>
      </w:r>
    </w:p>
    <w:p w:rsidR="009F2F5B" w:rsidRDefault="009F2F5B">
      <w:pPr>
        <w:ind w:firstLine="420"/>
      </w:pPr>
    </w:p>
    <w:p w:rsidR="009F2F5B" w:rsidRDefault="00252A8A">
      <w:pPr>
        <w:ind w:firstLine="420"/>
      </w:pPr>
      <w:r>
        <w:rPr>
          <w:rFonts w:hint="eastAsia"/>
        </w:rPr>
        <w:t>数据库表设计：</w:t>
      </w:r>
    </w:p>
    <w:p w:rsidR="009F2F5B" w:rsidRDefault="009F2F5B">
      <w:pPr>
        <w:ind w:firstLine="420"/>
      </w:pPr>
    </w:p>
    <w:p w:rsidR="009F2F5B" w:rsidRDefault="00252A8A">
      <w:pPr>
        <w:ind w:firstLine="420"/>
      </w:pPr>
      <w:r>
        <w:rPr>
          <w:rFonts w:hint="eastAsia"/>
        </w:rPr>
        <w:lastRenderedPageBreak/>
        <w:t>个人信息表</w:t>
      </w:r>
    </w:p>
    <w:p w:rsidR="009F2F5B" w:rsidRDefault="00252A8A">
      <w:pPr>
        <w:ind w:firstLine="420"/>
      </w:pPr>
      <w:r>
        <w:rPr>
          <w:rFonts w:hint="eastAsia"/>
        </w:rPr>
        <w:t>学校表</w:t>
      </w:r>
    </w:p>
    <w:p w:rsidR="009F2F5B" w:rsidRDefault="00252A8A">
      <w:pPr>
        <w:ind w:firstLine="420"/>
        <w:rPr>
          <w:rFonts w:hint="eastAsia"/>
        </w:rPr>
      </w:pPr>
      <w:r>
        <w:rPr>
          <w:rFonts w:hint="eastAsia"/>
        </w:rPr>
        <w:t>班级表</w:t>
      </w:r>
    </w:p>
    <w:p w:rsidR="002D0B78" w:rsidRDefault="002D0B78">
      <w:pPr>
        <w:ind w:firstLine="420"/>
      </w:pPr>
    </w:p>
    <w:p w:rsidR="009F2F5B" w:rsidRDefault="00252A8A">
      <w:pPr>
        <w:ind w:firstLine="420"/>
      </w:pPr>
      <w:r>
        <w:rPr>
          <w:rFonts w:hint="eastAsia"/>
        </w:rPr>
        <w:t>课程表</w:t>
      </w:r>
    </w:p>
    <w:p w:rsidR="009F2F5B" w:rsidRDefault="00252A8A">
      <w:pPr>
        <w:ind w:firstLine="420"/>
      </w:pPr>
      <w:r>
        <w:rPr>
          <w:rFonts w:hint="eastAsia"/>
        </w:rPr>
        <w:t>活动表</w:t>
      </w:r>
    </w:p>
    <w:p w:rsidR="009F2F5B" w:rsidRDefault="00252A8A">
      <w:pPr>
        <w:ind w:firstLine="420"/>
      </w:pPr>
      <w:r>
        <w:rPr>
          <w:rFonts w:hint="eastAsia"/>
        </w:rPr>
        <w:t>比赛表</w:t>
      </w:r>
    </w:p>
    <w:p w:rsidR="009F2F5B" w:rsidRDefault="00252A8A">
      <w:pPr>
        <w:ind w:firstLine="420"/>
      </w:pPr>
      <w:r>
        <w:rPr>
          <w:rFonts w:hint="eastAsia"/>
        </w:rPr>
        <w:t>德育考核项表</w:t>
      </w:r>
    </w:p>
    <w:p w:rsidR="009F2F5B" w:rsidRDefault="00252A8A">
      <w:pPr>
        <w:ind w:firstLine="420"/>
        <w:rPr>
          <w:rFonts w:hint="eastAsia"/>
        </w:rPr>
      </w:pPr>
      <w:r>
        <w:rPr>
          <w:rFonts w:hint="eastAsia"/>
        </w:rPr>
        <w:t>证书表</w:t>
      </w:r>
    </w:p>
    <w:p w:rsidR="002D0B78" w:rsidRDefault="002D0B78">
      <w:pPr>
        <w:ind w:firstLine="420"/>
      </w:pPr>
    </w:p>
    <w:p w:rsidR="009F2F5B" w:rsidRDefault="00252A8A" w:rsidP="002D0B78">
      <w:pPr>
        <w:ind w:firstLine="420"/>
        <w:rPr>
          <w:rFonts w:hint="eastAsia"/>
        </w:rPr>
      </w:pPr>
      <w:r>
        <w:rPr>
          <w:rFonts w:hint="eastAsia"/>
        </w:rPr>
        <w:t>学生选课表</w:t>
      </w:r>
    </w:p>
    <w:p w:rsidR="002224A6" w:rsidRDefault="002224A6" w:rsidP="002D0B78">
      <w:pPr>
        <w:ind w:firstLine="420"/>
        <w:rPr>
          <w:rFonts w:hint="eastAsia"/>
        </w:rPr>
      </w:pPr>
      <w:r>
        <w:rPr>
          <w:rFonts w:hint="eastAsia"/>
        </w:rPr>
        <w:t>学生活动表</w:t>
      </w:r>
    </w:p>
    <w:p w:rsidR="00A307BC" w:rsidRDefault="00A307BC" w:rsidP="002D0B78">
      <w:pPr>
        <w:ind w:firstLine="420"/>
        <w:rPr>
          <w:rFonts w:hint="eastAsia"/>
        </w:rPr>
      </w:pPr>
      <w:r>
        <w:rPr>
          <w:rFonts w:hint="eastAsia"/>
        </w:rPr>
        <w:t>学生比赛表</w:t>
      </w:r>
    </w:p>
    <w:p w:rsidR="00A307BC" w:rsidRDefault="00A307BC" w:rsidP="002D0B78">
      <w:pPr>
        <w:ind w:firstLine="420"/>
        <w:rPr>
          <w:rFonts w:hint="eastAsia"/>
        </w:rPr>
      </w:pPr>
      <w:r>
        <w:rPr>
          <w:rFonts w:hint="eastAsia"/>
        </w:rPr>
        <w:t>学生德育考核表</w:t>
      </w:r>
    </w:p>
    <w:p w:rsidR="00545123" w:rsidRDefault="00545123" w:rsidP="002D0B78">
      <w:pPr>
        <w:ind w:firstLine="420"/>
        <w:rPr>
          <w:rFonts w:hint="eastAsia"/>
        </w:rPr>
      </w:pPr>
      <w:r>
        <w:rPr>
          <w:rFonts w:hint="eastAsia"/>
        </w:rPr>
        <w:t>学生证书表</w:t>
      </w:r>
    </w:p>
    <w:p w:rsidR="00A307BC" w:rsidRDefault="00A307BC" w:rsidP="002D0B78">
      <w:pPr>
        <w:ind w:firstLine="420"/>
        <w:rPr>
          <w:rFonts w:hint="eastAsia"/>
        </w:rPr>
      </w:pPr>
    </w:p>
    <w:p w:rsidR="00A307BC" w:rsidRDefault="00A307BC" w:rsidP="002D0B78">
      <w:pPr>
        <w:ind w:firstLine="420"/>
      </w:pPr>
    </w:p>
    <w:sectPr w:rsidR="00A307BC" w:rsidSect="009F2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A8A" w:rsidRDefault="00252A8A" w:rsidP="002D0B78">
      <w:r>
        <w:separator/>
      </w:r>
    </w:p>
  </w:endnote>
  <w:endnote w:type="continuationSeparator" w:id="0">
    <w:p w:rsidR="00252A8A" w:rsidRDefault="00252A8A" w:rsidP="002D0B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A8A" w:rsidRDefault="00252A8A" w:rsidP="002D0B78">
      <w:r>
        <w:separator/>
      </w:r>
    </w:p>
  </w:footnote>
  <w:footnote w:type="continuationSeparator" w:id="0">
    <w:p w:rsidR="00252A8A" w:rsidRDefault="00252A8A" w:rsidP="002D0B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F6EA8D4"/>
    <w:multiLevelType w:val="singleLevel"/>
    <w:tmpl w:val="9F6EA8D4"/>
    <w:lvl w:ilvl="0">
      <w:start w:val="1"/>
      <w:numFmt w:val="decimal"/>
      <w:suff w:val="nothing"/>
      <w:lvlText w:val="%1、"/>
      <w:lvlJc w:val="left"/>
    </w:lvl>
  </w:abstractNum>
  <w:abstractNum w:abstractNumId="1">
    <w:nsid w:val="52F07203"/>
    <w:multiLevelType w:val="singleLevel"/>
    <w:tmpl w:val="52F0720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6C2782B"/>
    <w:rsid w:val="002224A6"/>
    <w:rsid w:val="00252A8A"/>
    <w:rsid w:val="002D0B78"/>
    <w:rsid w:val="00545123"/>
    <w:rsid w:val="009F2F5B"/>
    <w:rsid w:val="00A307BC"/>
    <w:rsid w:val="123E2654"/>
    <w:rsid w:val="6C2E405E"/>
    <w:rsid w:val="6D535020"/>
    <w:rsid w:val="76C27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2F5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F2F5B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9F2F5B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D0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D0B78"/>
    <w:rPr>
      <w:kern w:val="2"/>
      <w:sz w:val="18"/>
      <w:szCs w:val="18"/>
    </w:rPr>
  </w:style>
  <w:style w:type="paragraph" w:styleId="a4">
    <w:name w:val="footer"/>
    <w:basedOn w:val="a"/>
    <w:link w:val="Char0"/>
    <w:rsid w:val="002D0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D0B7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55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4</cp:revision>
  <dcterms:created xsi:type="dcterms:W3CDTF">2019-02-14T15:26:00Z</dcterms:created>
  <dcterms:modified xsi:type="dcterms:W3CDTF">2019-02-15T02:39:00Z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